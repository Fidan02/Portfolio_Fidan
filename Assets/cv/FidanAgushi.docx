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689913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F5EEAD7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2B5036" wp14:editId="11B10D4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635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DB4FE9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05F82">
              <w:t>FA</w:t>
            </w:r>
          </w:p>
          <w:p w14:paraId="176408EF" w14:textId="1725839A" w:rsidR="00A50939" w:rsidRPr="00906BEE" w:rsidRDefault="007107B3" w:rsidP="007569C1">
            <w:pPr>
              <w:pStyle w:val="Heading3"/>
            </w:pPr>
            <w:r>
              <w:t>Information</w:t>
            </w:r>
          </w:p>
          <w:p w14:paraId="73B76F98" w14:textId="77777777" w:rsidR="002D470A" w:rsidRDefault="002D470A" w:rsidP="007569C1">
            <w:r>
              <w:t xml:space="preserve">Age: </w:t>
            </w:r>
            <w:r w:rsidRPr="002D470A">
              <w:rPr>
                <w:color w:val="FF0000"/>
              </w:rPr>
              <w:t>20</w:t>
            </w:r>
          </w:p>
          <w:p w14:paraId="5F4111F4" w14:textId="77777777" w:rsidR="002D470A" w:rsidRDefault="002D470A" w:rsidP="007569C1">
            <w:r>
              <w:t xml:space="preserve">Date Of Birth: </w:t>
            </w:r>
          </w:p>
          <w:p w14:paraId="5E5AA1AB" w14:textId="77777777" w:rsidR="002D470A" w:rsidRDefault="002D470A" w:rsidP="007569C1">
            <w:pPr>
              <w:rPr>
                <w:color w:val="FF0000"/>
              </w:rPr>
            </w:pPr>
            <w:r w:rsidRPr="002D470A">
              <w:rPr>
                <w:color w:val="FF0000"/>
              </w:rPr>
              <w:t>06/September 2002</w:t>
            </w:r>
          </w:p>
          <w:p w14:paraId="55F909C4" w14:textId="77777777" w:rsidR="002D470A" w:rsidRDefault="002D470A" w:rsidP="007569C1">
            <w:r>
              <w:t>Mobile:</w:t>
            </w:r>
          </w:p>
          <w:p w14:paraId="4DF88C94" w14:textId="77777777" w:rsidR="002D470A" w:rsidRDefault="002D470A" w:rsidP="007569C1">
            <w:pPr>
              <w:rPr>
                <w:color w:val="FF0000"/>
              </w:rPr>
            </w:pPr>
            <w:r w:rsidRPr="002D470A">
              <w:rPr>
                <w:color w:val="FF0000"/>
              </w:rPr>
              <w:t>(+389) 70 553 388</w:t>
            </w:r>
            <w:r>
              <w:rPr>
                <w:color w:val="FF0000"/>
              </w:rPr>
              <w:t xml:space="preserve"> </w:t>
            </w:r>
          </w:p>
          <w:p w14:paraId="5335E494" w14:textId="77777777" w:rsidR="002D470A" w:rsidRPr="002D470A" w:rsidRDefault="002D470A" w:rsidP="007569C1">
            <w:r w:rsidRPr="002D470A">
              <w:t>Address:</w:t>
            </w:r>
          </w:p>
          <w:p w14:paraId="558EE14C" w14:textId="77777777" w:rsidR="002D470A" w:rsidRDefault="002D470A" w:rsidP="007569C1">
            <w:pPr>
              <w:rPr>
                <w:color w:val="FF0000"/>
              </w:rPr>
            </w:pPr>
            <w:r>
              <w:rPr>
                <w:color w:val="FF0000"/>
              </w:rPr>
              <w:t>Albert Stanikj No: 1</w:t>
            </w:r>
          </w:p>
          <w:p w14:paraId="65661126" w14:textId="77777777" w:rsidR="002D470A" w:rsidRPr="002D470A" w:rsidRDefault="002D470A" w:rsidP="007569C1">
            <w:r w:rsidRPr="002D470A">
              <w:t>Email:</w:t>
            </w:r>
          </w:p>
          <w:p w14:paraId="17ACD844" w14:textId="77777777" w:rsidR="002D470A" w:rsidRPr="002D470A" w:rsidRDefault="007107B3" w:rsidP="007569C1">
            <w:pPr>
              <w:rPr>
                <w:color w:val="FF0000"/>
              </w:rPr>
            </w:pPr>
            <w:hyperlink r:id="rId10" w:history="1">
              <w:r w:rsidR="002D470A" w:rsidRPr="002D470A">
                <w:rPr>
                  <w:rStyle w:val="Hyperlink"/>
                  <w:color w:val="FF0000"/>
                </w:rPr>
                <w:t>agushifidan2@gmail.com</w:t>
              </w:r>
            </w:hyperlink>
          </w:p>
          <w:p w14:paraId="5CF16D09" w14:textId="77777777" w:rsidR="002D470A" w:rsidRPr="002D470A" w:rsidRDefault="002D470A" w:rsidP="007569C1">
            <w:r w:rsidRPr="002D470A">
              <w:t>Website:</w:t>
            </w:r>
          </w:p>
          <w:p w14:paraId="34F0E549" w14:textId="77777777" w:rsidR="002D470A" w:rsidRPr="002D470A" w:rsidRDefault="007107B3" w:rsidP="007569C1">
            <w:pPr>
              <w:rPr>
                <w:color w:val="FF0000"/>
              </w:rPr>
            </w:pPr>
            <w:hyperlink r:id="rId11" w:history="1">
              <w:r w:rsidR="002D470A" w:rsidRPr="002D470A">
                <w:rPr>
                  <w:rStyle w:val="Hyperlink"/>
                  <w:color w:val="FF0000"/>
                </w:rPr>
                <w:t>https://fidan-portfolio.netlify.app/</w:t>
              </w:r>
            </w:hyperlink>
          </w:p>
          <w:p w14:paraId="1898F465" w14:textId="77777777" w:rsidR="002D470A" w:rsidRDefault="002D470A" w:rsidP="007569C1">
            <w:r>
              <w:t>(NOTE: The site is close to completion)</w:t>
            </w:r>
          </w:p>
          <w:p w14:paraId="3EE4761F" w14:textId="77777777" w:rsidR="002C2CDD" w:rsidRPr="00906BEE" w:rsidRDefault="002C2CDD" w:rsidP="002D470A"/>
          <w:p w14:paraId="5D945C46" w14:textId="77777777" w:rsidR="002C2CDD" w:rsidRPr="00906BEE" w:rsidRDefault="007107B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B3791DA13A744698880E2CBF59DE80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FA4E18B" w14:textId="77777777" w:rsidR="002D470A" w:rsidRDefault="002D470A" w:rsidP="002D470A">
            <w:r>
              <w:t xml:space="preserve">Microsoft Office, Adobe, </w:t>
            </w:r>
          </w:p>
          <w:p w14:paraId="136D4B7E" w14:textId="5137C6EE" w:rsidR="002D470A" w:rsidRPr="00906BEE" w:rsidRDefault="002D470A" w:rsidP="002D470A">
            <w:r>
              <w:t>Teams, One Note, Blender, C++, Java, HTML, CSS, SCSS, GitHub, Notion, Sanity</w:t>
            </w:r>
            <w:r w:rsidR="00EB3B6F">
              <w:t>, JavaScript, BootStrap 5, React.js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395C5E1B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2F5EAE0" w14:textId="77777777" w:rsidR="00C612DA" w:rsidRPr="00906BEE" w:rsidRDefault="007107B3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4FD7EE1D3324355B09279E460AF302E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2D470A">
                        <w:t>Fidan agushi</w:t>
                      </w:r>
                    </w:sdtContent>
                  </w:sdt>
                </w:p>
                <w:p w14:paraId="0F4085DE" w14:textId="77777777" w:rsidR="00906BEE" w:rsidRPr="00906BEE" w:rsidRDefault="007107B3" w:rsidP="002D470A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C0BDD5ECCA8E423999F6A096B43E929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470A">
                        <w:t>Web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946CCFD7CCD547E180388E81E5EB4834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470A">
                        <w:t>IT - Student</w:t>
                      </w:r>
                    </w:sdtContent>
                  </w:sdt>
                </w:p>
              </w:tc>
            </w:tr>
          </w:tbl>
          <w:p w14:paraId="2792FE16" w14:textId="77777777" w:rsidR="002C2CDD" w:rsidRPr="00906BEE" w:rsidRDefault="007107B3" w:rsidP="002D470A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490428D4D0D45E7AA16B543788995D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4D2A6862" w14:textId="77777777" w:rsidR="002C2CDD" w:rsidRPr="00906BEE" w:rsidRDefault="002D470A" w:rsidP="002D470A">
            <w:pPr>
              <w:spacing w:before="124" w:line="213" w:lineRule="auto"/>
              <w:ind w:right="1128"/>
            </w:pPr>
            <w:bookmarkStart w:id="0" w:name="_GoBack"/>
            <w:r>
              <w:rPr>
                <w:color w:val="3F3F3F"/>
              </w:rPr>
              <w:t>I am a proactive BSc Computer Engineering student at International Balkan University with strong achievements. I possess an acceptable problem-solving mindset and adequate leadership. I am also ethical in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communication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skills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with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fluency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in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English,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Albanian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and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Macedonian.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I'm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keen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on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pursuing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a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career at your place!</w:t>
            </w:r>
          </w:p>
          <w:bookmarkEnd w:id="0"/>
          <w:p w14:paraId="6EF361FF" w14:textId="77777777" w:rsidR="002C2CDD" w:rsidRPr="00906BEE" w:rsidRDefault="007107B3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CCD4DBF9501405B9827A98EE72CF10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A037125" w14:textId="77777777" w:rsidR="002C2CDD" w:rsidRPr="00906BEE" w:rsidRDefault="002D470A" w:rsidP="007569C1">
            <w:pPr>
              <w:pStyle w:val="Heading4"/>
            </w:pPr>
            <w:r>
              <w:t>Computer Engineering</w:t>
            </w:r>
            <w:r w:rsidR="002C2CDD" w:rsidRPr="00906BEE">
              <w:t xml:space="preserve"> </w:t>
            </w:r>
            <w:r>
              <w:t>Bachelor</w:t>
            </w:r>
            <w:r w:rsidR="002C2CDD" w:rsidRPr="00906BEE">
              <w:t xml:space="preserve">• </w:t>
            </w:r>
            <w:r>
              <w:t>10/2021 - today</w:t>
            </w:r>
            <w:r w:rsidR="002C2CDD" w:rsidRPr="00906BEE">
              <w:t xml:space="preserve"> • </w:t>
            </w:r>
            <w:r>
              <w:t>International Balkan Univeristy</w:t>
            </w:r>
          </w:p>
          <w:p w14:paraId="41185582" w14:textId="77777777" w:rsidR="002C2CDD" w:rsidRDefault="002D470A" w:rsidP="007569C1">
            <w:r>
              <w:t>In-Major GPA 8.9 / 60% Scholarship</w:t>
            </w:r>
          </w:p>
          <w:p w14:paraId="5D95377D" w14:textId="77777777" w:rsidR="002D470A" w:rsidRDefault="002D470A" w:rsidP="002D470A">
            <w:pPr>
              <w:pStyle w:val="ListParagraph"/>
              <w:numPr>
                <w:ilvl w:val="0"/>
                <w:numId w:val="12"/>
              </w:numPr>
            </w:pPr>
            <w:r>
              <w:t>Certificate of Basic of Web Development</w:t>
            </w:r>
          </w:p>
          <w:p w14:paraId="407E9964" w14:textId="77777777" w:rsidR="002D470A" w:rsidRPr="00906BEE" w:rsidRDefault="002D470A" w:rsidP="002D470A">
            <w:pPr>
              <w:pStyle w:val="ListParagraph"/>
              <w:numPr>
                <w:ilvl w:val="0"/>
                <w:numId w:val="12"/>
              </w:numPr>
            </w:pPr>
            <w:r>
              <w:t xml:space="preserve">Certificate </w:t>
            </w:r>
            <w:r w:rsidR="00284D53">
              <w:t>+ 5</w:t>
            </w:r>
            <w:r w:rsidR="00284D53" w:rsidRPr="00284D53">
              <w:rPr>
                <w:vertAlign w:val="superscript"/>
              </w:rPr>
              <w:t>th</w:t>
            </w:r>
            <w:r w:rsidR="00284D53">
              <w:t xml:space="preserve"> place in competition IBU Codes 2021</w:t>
            </w:r>
          </w:p>
          <w:p w14:paraId="53CF6925" w14:textId="77777777" w:rsidR="00284D53" w:rsidRPr="00906BEE" w:rsidRDefault="00284D53" w:rsidP="007569C1">
            <w:pPr>
              <w:pStyle w:val="Heading4"/>
            </w:pPr>
            <w:r>
              <w:t>Private Course</w:t>
            </w:r>
            <w:r w:rsidR="002C2CDD" w:rsidRPr="00906BEE">
              <w:t xml:space="preserve"> • </w:t>
            </w:r>
            <w:r>
              <w:t>09/2022 - today</w:t>
            </w:r>
            <w:r w:rsidR="002C2CDD" w:rsidRPr="00906BEE">
              <w:t xml:space="preserve"> • </w:t>
            </w:r>
            <w:r>
              <w:t>BOOTCAMP-6</w:t>
            </w:r>
          </w:p>
          <w:p w14:paraId="570185C9" w14:textId="77777777" w:rsidR="00284D53" w:rsidRPr="00906BEE" w:rsidRDefault="00284D53" w:rsidP="00284D53">
            <w:pPr>
              <w:pStyle w:val="ListParagraph"/>
              <w:numPr>
                <w:ilvl w:val="0"/>
                <w:numId w:val="13"/>
              </w:numPr>
            </w:pPr>
            <w:r>
              <w:t>Web Developer course for Front-End and Back-End</w:t>
            </w:r>
          </w:p>
          <w:p w14:paraId="70764596" w14:textId="77777777" w:rsidR="00284D53" w:rsidRPr="00284D53" w:rsidRDefault="00284D53" w:rsidP="00284D53">
            <w:pPr>
              <w:rPr>
                <w:b/>
              </w:rPr>
            </w:pPr>
          </w:p>
          <w:p w14:paraId="045875F8" w14:textId="7CA2D61C" w:rsidR="002C2CDD" w:rsidRPr="00906BEE" w:rsidRDefault="002C2CDD" w:rsidP="007569C1">
            <w:pPr>
              <w:pStyle w:val="Heading3"/>
            </w:pPr>
          </w:p>
          <w:p w14:paraId="50B262EA" w14:textId="702CECBF" w:rsidR="00741125" w:rsidRPr="00906BEE" w:rsidRDefault="00741125" w:rsidP="007107B3"/>
        </w:tc>
      </w:tr>
    </w:tbl>
    <w:p w14:paraId="4694952A" w14:textId="77777777" w:rsidR="00C62C50" w:rsidRDefault="00C62C50" w:rsidP="00E22E87">
      <w:pPr>
        <w:pStyle w:val="NoSpacing"/>
      </w:pPr>
    </w:p>
    <w:sectPr w:rsidR="00C62C50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7D750" w14:textId="77777777" w:rsidR="002D470A" w:rsidRDefault="002D470A" w:rsidP="00713050">
      <w:pPr>
        <w:spacing w:line="240" w:lineRule="auto"/>
      </w:pPr>
      <w:r>
        <w:separator/>
      </w:r>
    </w:p>
  </w:endnote>
  <w:endnote w:type="continuationSeparator" w:id="0">
    <w:p w14:paraId="1E8404DE" w14:textId="77777777" w:rsidR="002D470A" w:rsidRDefault="002D470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0B35DE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B42A6F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96119C3" wp14:editId="3D261E8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214BA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CCB0A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A6E5FA8" wp14:editId="7758B3D4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E746C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2BA3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0F7B957" wp14:editId="5A8DF2AE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3B55E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CE698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A3E045" wp14:editId="33DF6F7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0F88D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9E5FAC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C27069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033CEBC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E8EAA1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21FD2C8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2800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F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18DBD6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27706D5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DC4DFA3" wp14:editId="24C41FC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F8B078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B4E175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0495B3" wp14:editId="31EFBD88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AB67F0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LcTTcugSAABtZQAADgAAAAAAAAAAAAAAAAAuAgAA&#10;ZHJzL2Uyb0RvYy54bWxQSwECLQAUAAYACAAAACEAaEcb0NgAAAADAQAADwAAAAAAAAAAAAAAAABC&#10;FQAAZHJzL2Rvd25yZXYueG1sUEsFBgAAAAAEAAQA8wAAAEc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E1FEA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46EB83" wp14:editId="1CC5EA04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E76737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F43B2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AF64BB" wp14:editId="36B84C80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E34D07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E7A079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5A8E76B" w14:textId="77777777" w:rsidR="00811117" w:rsidRPr="00CA3DF1" w:rsidRDefault="00405F82" w:rsidP="00405F82">
          <w:pPr>
            <w:pStyle w:val="Footer"/>
          </w:pPr>
          <w:r>
            <w:t>agushifidan2@gmail.com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BC2F87E" w14:textId="77777777" w:rsidR="00811117" w:rsidRPr="00C2098A" w:rsidRDefault="00405F82" w:rsidP="00405F82">
          <w:pPr>
            <w:pStyle w:val="Footer"/>
          </w:pPr>
          <w:r>
            <w:t>Fidanagushi9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1C3E718" w14:textId="77777777" w:rsidR="00811117" w:rsidRPr="00C2098A" w:rsidRDefault="00405F82" w:rsidP="00405F82">
          <w:pPr>
            <w:pStyle w:val="Footer"/>
          </w:pPr>
          <w:r>
            <w:t>(+389)070553388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3855E28" w14:textId="77777777" w:rsidR="00811117" w:rsidRPr="00C2098A" w:rsidRDefault="00405F82" w:rsidP="00405F82">
          <w:pPr>
            <w:pStyle w:val="Footer"/>
          </w:pPr>
          <w:r w:rsidRPr="00405F82">
            <w:t>https://www.linkedin.com/in/fidan-agushi-063a68217/</w:t>
          </w:r>
        </w:p>
      </w:tc>
    </w:tr>
  </w:tbl>
  <w:p w14:paraId="5A81E44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78E46" w14:textId="77777777" w:rsidR="002D470A" w:rsidRDefault="002D470A" w:rsidP="00713050">
      <w:pPr>
        <w:spacing w:line="240" w:lineRule="auto"/>
      </w:pPr>
      <w:r>
        <w:separator/>
      </w:r>
    </w:p>
  </w:footnote>
  <w:footnote w:type="continuationSeparator" w:id="0">
    <w:p w14:paraId="4B00B7F7" w14:textId="77777777" w:rsidR="002D470A" w:rsidRDefault="002D470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56E5BA4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B26602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8331788" wp14:editId="0B1AACB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3FD7625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08C4DE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A42E5AC" w14:textId="77777777" w:rsidR="001A5CA9" w:rsidRPr="009B3C40" w:rsidRDefault="007107B3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E5EE770551942E5982B4AAAFD586527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0371D1DA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61961346" w14:textId="77777777" w:rsidR="001A5CA9" w:rsidRPr="00F207C0" w:rsidRDefault="001A5CA9" w:rsidP="001A5CA9"/>
      </w:tc>
    </w:tr>
  </w:tbl>
  <w:p w14:paraId="05BE7C0C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12D30"/>
    <w:multiLevelType w:val="hybridMultilevel"/>
    <w:tmpl w:val="0BEE2D06"/>
    <w:lvl w:ilvl="0" w:tplc="FC645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36F17"/>
    <w:multiLevelType w:val="hybridMultilevel"/>
    <w:tmpl w:val="78F0F2C6"/>
    <w:lvl w:ilvl="0" w:tplc="ECCC07B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10B3"/>
    <w:multiLevelType w:val="hybridMultilevel"/>
    <w:tmpl w:val="CF94F930"/>
    <w:lvl w:ilvl="0" w:tplc="7E46D960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0A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84D53"/>
    <w:rsid w:val="00290AAA"/>
    <w:rsid w:val="00293B83"/>
    <w:rsid w:val="002B091C"/>
    <w:rsid w:val="002C2CDD"/>
    <w:rsid w:val="002D45C6"/>
    <w:rsid w:val="002D470A"/>
    <w:rsid w:val="002F03FA"/>
    <w:rsid w:val="00313E86"/>
    <w:rsid w:val="00333CD3"/>
    <w:rsid w:val="00340365"/>
    <w:rsid w:val="00342B64"/>
    <w:rsid w:val="00364079"/>
    <w:rsid w:val="003C5528"/>
    <w:rsid w:val="003D03E5"/>
    <w:rsid w:val="00405F82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07B3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B3B6F"/>
    <w:rsid w:val="00EE55DF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2FC1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dan-portfolio.netlify.app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gushifidan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3791DA13A744698880E2CBF59DE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6A8C-4EB1-4E7F-A488-0EAAD0C49ED8}"/>
      </w:docPartPr>
      <w:docPartBody>
        <w:p w:rsidR="00BD5AC4" w:rsidRDefault="00035E7D">
          <w:pPr>
            <w:pStyle w:val="7B3791DA13A744698880E2CBF59DE803"/>
          </w:pPr>
          <w:r w:rsidRPr="00906BEE">
            <w:t>Skills</w:t>
          </w:r>
        </w:p>
      </w:docPartBody>
    </w:docPart>
    <w:docPart>
      <w:docPartPr>
        <w:name w:val="44FD7EE1D3324355B09279E460AF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956A5-8636-4F1A-96EE-5CFA1D9A4C21}"/>
      </w:docPartPr>
      <w:docPartBody>
        <w:p w:rsidR="00BD5AC4" w:rsidRDefault="00035E7D">
          <w:pPr>
            <w:pStyle w:val="44FD7EE1D3324355B09279E460AF302E"/>
          </w:pPr>
          <w:r>
            <w:t>Your name</w:t>
          </w:r>
        </w:p>
      </w:docPartBody>
    </w:docPart>
    <w:docPart>
      <w:docPartPr>
        <w:name w:val="C0BDD5ECCA8E423999F6A096B43E9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3562E-464A-427D-A144-5C64D34D91B0}"/>
      </w:docPartPr>
      <w:docPartBody>
        <w:p w:rsidR="00BD5AC4" w:rsidRDefault="00035E7D">
          <w:pPr>
            <w:pStyle w:val="C0BDD5ECCA8E423999F6A096B43E9294"/>
          </w:pPr>
          <w:r w:rsidRPr="007D6458">
            <w:t>Profession or Industry</w:t>
          </w:r>
        </w:p>
      </w:docPartBody>
    </w:docPart>
    <w:docPart>
      <w:docPartPr>
        <w:name w:val="946CCFD7CCD547E180388E81E5EB4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BC61B-329B-4356-BEFB-FA36CD212498}"/>
      </w:docPartPr>
      <w:docPartBody>
        <w:p w:rsidR="00BD5AC4" w:rsidRDefault="00035E7D">
          <w:pPr>
            <w:pStyle w:val="946CCFD7CCD547E180388E81E5EB4834"/>
          </w:pPr>
          <w:r w:rsidRPr="007D6458">
            <w:t>Link to other online properties: Portfolio/Website/Blog</w:t>
          </w:r>
        </w:p>
      </w:docPartBody>
    </w:docPart>
    <w:docPart>
      <w:docPartPr>
        <w:name w:val="A490428D4D0D45E7AA16B54378899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19E07-D3DE-473E-9801-8604AC6C5F82}"/>
      </w:docPartPr>
      <w:docPartBody>
        <w:p w:rsidR="00BD5AC4" w:rsidRDefault="00035E7D">
          <w:pPr>
            <w:pStyle w:val="A490428D4D0D45E7AA16B543788995D6"/>
          </w:pPr>
          <w:r w:rsidRPr="00906BEE">
            <w:t>Experience</w:t>
          </w:r>
        </w:p>
      </w:docPartBody>
    </w:docPart>
    <w:docPart>
      <w:docPartPr>
        <w:name w:val="7CCD4DBF9501405B9827A98EE72C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CD027-8A04-4659-8D5D-8E1B53D41044}"/>
      </w:docPartPr>
      <w:docPartBody>
        <w:p w:rsidR="00BD5AC4" w:rsidRDefault="00035E7D">
          <w:pPr>
            <w:pStyle w:val="7CCD4DBF9501405B9827A98EE72CF10A"/>
          </w:pPr>
          <w:r w:rsidRPr="00906BEE">
            <w:t>Education</w:t>
          </w:r>
        </w:p>
      </w:docPartBody>
    </w:docPart>
    <w:docPart>
      <w:docPartPr>
        <w:name w:val="6E5EE770551942E5982B4AAAFD586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3A655-0DEE-4EBC-BC02-7B93ED36E470}"/>
      </w:docPartPr>
      <w:docPartBody>
        <w:p w:rsidR="00BD5AC4" w:rsidRDefault="00035E7D">
          <w:pPr>
            <w:pStyle w:val="6E5EE770551942E5982B4AAAFD586527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7D"/>
    <w:rsid w:val="00035E7D"/>
    <w:rsid w:val="00B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E7D10CC0A4D56969742D3FE084BFA">
    <w:name w:val="996E7D10CC0A4D56969742D3FE084BFA"/>
  </w:style>
  <w:style w:type="paragraph" w:customStyle="1" w:styleId="79DD34E449F046E390D01F891BAA4988">
    <w:name w:val="79DD34E449F046E390D01F891BAA4988"/>
  </w:style>
  <w:style w:type="paragraph" w:customStyle="1" w:styleId="3E33E8E7D09B4AA88298DB2451EC65A8">
    <w:name w:val="3E33E8E7D09B4AA88298DB2451EC65A8"/>
  </w:style>
  <w:style w:type="paragraph" w:customStyle="1" w:styleId="7B3791DA13A744698880E2CBF59DE803">
    <w:name w:val="7B3791DA13A744698880E2CBF59DE803"/>
  </w:style>
  <w:style w:type="paragraph" w:customStyle="1" w:styleId="0BE8C54D521448E0B7442236467CB242">
    <w:name w:val="0BE8C54D521448E0B7442236467CB242"/>
  </w:style>
  <w:style w:type="paragraph" w:customStyle="1" w:styleId="44FD7EE1D3324355B09279E460AF302E">
    <w:name w:val="44FD7EE1D3324355B09279E460AF302E"/>
  </w:style>
  <w:style w:type="paragraph" w:customStyle="1" w:styleId="C0BDD5ECCA8E423999F6A096B43E9294">
    <w:name w:val="C0BDD5ECCA8E423999F6A096B43E9294"/>
  </w:style>
  <w:style w:type="paragraph" w:customStyle="1" w:styleId="946CCFD7CCD547E180388E81E5EB4834">
    <w:name w:val="946CCFD7CCD547E180388E81E5EB4834"/>
  </w:style>
  <w:style w:type="paragraph" w:customStyle="1" w:styleId="A490428D4D0D45E7AA16B543788995D6">
    <w:name w:val="A490428D4D0D45E7AA16B543788995D6"/>
  </w:style>
  <w:style w:type="paragraph" w:customStyle="1" w:styleId="253853F08D904FAEA60AFE15FC716481">
    <w:name w:val="253853F08D904FAEA60AFE15FC716481"/>
  </w:style>
  <w:style w:type="paragraph" w:customStyle="1" w:styleId="A80A73A9DF354000B935527DFDA8CFC0">
    <w:name w:val="A80A73A9DF354000B935527DFDA8CFC0"/>
  </w:style>
  <w:style w:type="paragraph" w:customStyle="1" w:styleId="BAC5B4796F0F4DFAB02B6EBF3A2A3439">
    <w:name w:val="BAC5B4796F0F4DFAB02B6EBF3A2A3439"/>
  </w:style>
  <w:style w:type="paragraph" w:customStyle="1" w:styleId="5638AB5BB3CD4718917BF52DEB52D754">
    <w:name w:val="5638AB5BB3CD4718917BF52DEB52D754"/>
  </w:style>
  <w:style w:type="paragraph" w:customStyle="1" w:styleId="1D2F09EE9C274840B333E034086DE834">
    <w:name w:val="1D2F09EE9C274840B333E034086DE834"/>
  </w:style>
  <w:style w:type="paragraph" w:customStyle="1" w:styleId="60F1550EFDCF4C6AA8EA4E499D2E14B7">
    <w:name w:val="60F1550EFDCF4C6AA8EA4E499D2E14B7"/>
  </w:style>
  <w:style w:type="paragraph" w:customStyle="1" w:styleId="6AD0AEF575E842969D6E27D6B9D7C582">
    <w:name w:val="6AD0AEF575E842969D6E27D6B9D7C582"/>
  </w:style>
  <w:style w:type="paragraph" w:customStyle="1" w:styleId="DC8FA04D9A9A455A9A7FB55526483DF9">
    <w:name w:val="DC8FA04D9A9A455A9A7FB55526483DF9"/>
  </w:style>
  <w:style w:type="paragraph" w:customStyle="1" w:styleId="A7FD107A3B4A45B498E093C3FB44B2BC">
    <w:name w:val="A7FD107A3B4A45B498E093C3FB44B2BC"/>
  </w:style>
  <w:style w:type="paragraph" w:customStyle="1" w:styleId="35503EE7429D42D8BDE71216EF38F39F">
    <w:name w:val="35503EE7429D42D8BDE71216EF38F39F"/>
  </w:style>
  <w:style w:type="paragraph" w:customStyle="1" w:styleId="7CCD4DBF9501405B9827A98EE72CF10A">
    <w:name w:val="7CCD4DBF9501405B9827A98EE72CF10A"/>
  </w:style>
  <w:style w:type="paragraph" w:customStyle="1" w:styleId="D29B86F3172D46E2AC37759D16B6A921">
    <w:name w:val="D29B86F3172D46E2AC37759D16B6A921"/>
  </w:style>
  <w:style w:type="paragraph" w:customStyle="1" w:styleId="B43C93C6BCF049A1B26AB8E9E12FA4BD">
    <w:name w:val="B43C93C6BCF049A1B26AB8E9E12FA4BD"/>
  </w:style>
  <w:style w:type="paragraph" w:customStyle="1" w:styleId="D3F0545E52B84FACA9D0C04AD85696BB">
    <w:name w:val="D3F0545E52B84FACA9D0C04AD85696BB"/>
  </w:style>
  <w:style w:type="paragraph" w:customStyle="1" w:styleId="DA17A103B6D74513A219D44D5EEAD377">
    <w:name w:val="DA17A103B6D74513A219D44D5EEAD377"/>
  </w:style>
  <w:style w:type="paragraph" w:customStyle="1" w:styleId="CA1ABE54077A4039B38CC9B5989CDCD0">
    <w:name w:val="CA1ABE54077A4039B38CC9B5989CDCD0"/>
  </w:style>
  <w:style w:type="paragraph" w:customStyle="1" w:styleId="9321A995BBD04441840E9D7D60134CE2">
    <w:name w:val="9321A995BBD04441840E9D7D60134CE2"/>
  </w:style>
  <w:style w:type="paragraph" w:customStyle="1" w:styleId="6E5EE770551942E5982B4AAAFD586527">
    <w:name w:val="6E5EE770551942E5982B4AAAFD586527"/>
  </w:style>
  <w:style w:type="paragraph" w:customStyle="1" w:styleId="B315E0AFF5D04845AD2EEC6A99082CDA">
    <w:name w:val="B315E0AFF5D04845AD2EEC6A99082CDA"/>
  </w:style>
  <w:style w:type="paragraph" w:customStyle="1" w:styleId="0E317B635BF44B1DA45104F118BDD786">
    <w:name w:val="0E317B635BF44B1DA45104F118BDD786"/>
  </w:style>
  <w:style w:type="paragraph" w:customStyle="1" w:styleId="ECB7E60A09504A7DB217C00E5A85F79E">
    <w:name w:val="ECB7E60A09504A7DB217C00E5A85F79E"/>
  </w:style>
  <w:style w:type="paragraph" w:customStyle="1" w:styleId="086F641B09954218B88F297164CF7C1A">
    <w:name w:val="086F641B09954218B88F297164CF7C1A"/>
    <w:rsid w:val="00035E7D"/>
  </w:style>
  <w:style w:type="paragraph" w:customStyle="1" w:styleId="D6D847393445480FBA0E0B4407293F2D">
    <w:name w:val="D6D847393445480FBA0E0B4407293F2D"/>
    <w:rsid w:val="00035E7D"/>
  </w:style>
  <w:style w:type="paragraph" w:customStyle="1" w:styleId="11C08BEA307649CAAB0E06A18D94EC71">
    <w:name w:val="11C08BEA307649CAAB0E06A18D94EC71"/>
    <w:rsid w:val="00035E7D"/>
  </w:style>
  <w:style w:type="paragraph" w:customStyle="1" w:styleId="A9841F0048724E2DBD09246BD53EBBDA">
    <w:name w:val="A9841F0048724E2DBD09246BD53EBBDA"/>
    <w:rsid w:val="00035E7D"/>
  </w:style>
  <w:style w:type="paragraph" w:customStyle="1" w:styleId="F5538E7BCDF745C78D279967A818CB2B">
    <w:name w:val="F5538E7BCDF745C78D279967A818CB2B"/>
    <w:rsid w:val="00035E7D"/>
  </w:style>
  <w:style w:type="paragraph" w:customStyle="1" w:styleId="10163F887667484199F91D9E732805FA">
    <w:name w:val="10163F887667484199F91D9E732805FA"/>
    <w:rsid w:val="00035E7D"/>
  </w:style>
  <w:style w:type="paragraph" w:customStyle="1" w:styleId="3DE6999098C7495689DB368BC0181E95">
    <w:name w:val="3DE6999098C7495689DB368BC0181E95"/>
    <w:rsid w:val="00035E7D"/>
  </w:style>
  <w:style w:type="paragraph" w:customStyle="1" w:styleId="DB1BC128DEE649B6A2C51F3B48925416">
    <w:name w:val="DB1BC128DEE649B6A2C51F3B48925416"/>
    <w:rsid w:val="00035E7D"/>
  </w:style>
  <w:style w:type="paragraph" w:customStyle="1" w:styleId="46E3D953FA4E490CACDCE706D911F50F">
    <w:name w:val="46E3D953FA4E490CACDCE706D911F50F"/>
    <w:rsid w:val="00035E7D"/>
  </w:style>
  <w:style w:type="paragraph" w:customStyle="1" w:styleId="C48F8412650B458DAE11E9D4DD3F662D">
    <w:name w:val="C48F8412650B458DAE11E9D4DD3F662D"/>
    <w:rsid w:val="00035E7D"/>
  </w:style>
  <w:style w:type="paragraph" w:customStyle="1" w:styleId="5B5FFD002B414C2991F50F7B52795357">
    <w:name w:val="5B5FFD002B414C2991F50F7B52795357"/>
    <w:rsid w:val="00035E7D"/>
  </w:style>
  <w:style w:type="paragraph" w:customStyle="1" w:styleId="F4FB46BE4FB14700AFDA1D7DA5F66CA8">
    <w:name w:val="F4FB46BE4FB14700AFDA1D7DA5F66CA8"/>
    <w:rsid w:val="00035E7D"/>
  </w:style>
  <w:style w:type="paragraph" w:customStyle="1" w:styleId="B5BF91B5AA194E7FB5A73B117591B147">
    <w:name w:val="B5BF91B5AA194E7FB5A73B117591B147"/>
    <w:rsid w:val="00035E7D"/>
  </w:style>
  <w:style w:type="paragraph" w:customStyle="1" w:styleId="2121AB6B9238433FAAAE606BD77C45CB">
    <w:name w:val="2121AB6B9238433FAAAE606BD77C45CB"/>
    <w:rsid w:val="00035E7D"/>
  </w:style>
  <w:style w:type="paragraph" w:customStyle="1" w:styleId="14EE2D268AA44E20AE92B383C9E64C20">
    <w:name w:val="14EE2D268AA44E20AE92B383C9E64C20"/>
    <w:rsid w:val="00035E7D"/>
  </w:style>
  <w:style w:type="paragraph" w:customStyle="1" w:styleId="187E7EADE442438E8447C0D935FEEF0B">
    <w:name w:val="187E7EADE442438E8447C0D935FEEF0B"/>
    <w:rsid w:val="00035E7D"/>
  </w:style>
  <w:style w:type="paragraph" w:customStyle="1" w:styleId="9D1A269F685F4C92B8CE681914667949">
    <w:name w:val="9D1A269F685F4C92B8CE681914667949"/>
    <w:rsid w:val="00035E7D"/>
  </w:style>
  <w:style w:type="paragraph" w:customStyle="1" w:styleId="3EC206E84D4B4A5CB3992435FEEAD369">
    <w:name w:val="3EC206E84D4B4A5CB3992435FEEAD369"/>
    <w:rsid w:val="00035E7D"/>
  </w:style>
  <w:style w:type="paragraph" w:customStyle="1" w:styleId="CC18B084F5844E10837B895461D94BF7">
    <w:name w:val="CC18B084F5844E10837B895461D94BF7"/>
    <w:rsid w:val="00035E7D"/>
  </w:style>
  <w:style w:type="paragraph" w:customStyle="1" w:styleId="40B95B637A4D4A9F9AA2A40504D6E04D">
    <w:name w:val="40B95B637A4D4A9F9AA2A40504D6E04D"/>
    <w:rsid w:val="00035E7D"/>
  </w:style>
  <w:style w:type="paragraph" w:customStyle="1" w:styleId="2D49955CFE154CA2AF8303EFE25E3A00">
    <w:name w:val="2D49955CFE154CA2AF8303EFE25E3A00"/>
    <w:rsid w:val="00035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16c05727-aa75-4e4a-9b5f-8a80a1165891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Developer</dc:subject>
  <dc:creator/>
  <cp:keywords/>
  <dc:description>IT - Student</dc:description>
  <cp:lastModifiedBy/>
  <cp:revision>1</cp:revision>
  <dcterms:created xsi:type="dcterms:W3CDTF">2022-10-24T13:56:00Z</dcterms:created>
  <dcterms:modified xsi:type="dcterms:W3CDTF">2022-10-26T07:46:00Z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